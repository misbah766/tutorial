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olor w:val="9EC544" w:themeColor="accent1"/>
        </w:rPr>
        <w:id w:val="-15570837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955F7" w:rsidRPr="00710B32" w:rsidRDefault="000955F7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:rsidR="000955F7" w:rsidRPr="00710B32" w:rsidRDefault="000955F7" w:rsidP="000955F7">
          <w:pPr>
            <w:pStyle w:val="NoSpacing"/>
            <w:pBdr>
              <w:top w:val="single" w:sz="6" w:space="6" w:color="9EC544" w:themeColor="accent1"/>
              <w:bottom w:val="single" w:sz="6" w:space="8" w:color="9EC54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56"/>
              <w:szCs w:val="56"/>
            </w:rPr>
          </w:pPr>
          <w:r w:rsidRPr="00710B32"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56"/>
              <w:szCs w:val="56"/>
            </w:rPr>
            <w:t>Computer Graphics</w:t>
          </w:r>
        </w:p>
        <w:sdt>
          <w:sdtPr>
            <w:rPr>
              <w:b/>
              <w:color w:val="000000" w:themeColor="text1"/>
              <w:sz w:val="36"/>
              <w:szCs w:val="36"/>
            </w:rPr>
            <w:alias w:val="Subtitle"/>
            <w:tag w:val=""/>
            <w:id w:val="328029620"/>
            <w:placeholder>
              <w:docPart w:val="3AF5097D09654729BEBC0FA60EBEC1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955F7" w:rsidRPr="00710B32" w:rsidRDefault="004A48C1">
              <w:pPr>
                <w:pStyle w:val="NoSpacing"/>
                <w:jc w:val="center"/>
                <w:rPr>
                  <w:b/>
                  <w:color w:val="000000" w:themeColor="text1"/>
                  <w:sz w:val="36"/>
                  <w:szCs w:val="36"/>
                </w:rPr>
              </w:pPr>
              <w:r w:rsidRPr="00710B32">
                <w:rPr>
                  <w:b/>
                  <w:color w:val="000000" w:themeColor="text1"/>
                  <w:sz w:val="36"/>
                  <w:szCs w:val="36"/>
                </w:rPr>
                <w:t>Assignment #02</w:t>
              </w:r>
            </w:p>
          </w:sdtContent>
        </w:sdt>
        <w:p w:rsidR="000955F7" w:rsidRDefault="000955F7">
          <w:pPr>
            <w:pStyle w:val="NoSpacing"/>
            <w:spacing w:before="480"/>
            <w:jc w:val="center"/>
            <w:rPr>
              <w:color w:val="9EC544" w:themeColor="accent1"/>
            </w:rPr>
          </w:pPr>
          <w:r>
            <w:rPr>
              <w:noProof/>
              <w:color w:val="9EC544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77972F" w:themeColor="accent1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955F7" w:rsidRPr="000955F7" w:rsidRDefault="00710B32" w:rsidP="00710B32">
                                    <w:pPr>
                                      <w:pStyle w:val="NoSpacing"/>
                                      <w:spacing w:after="40"/>
                                      <w:rPr>
                                        <w:b/>
                                        <w:caps/>
                                        <w:color w:val="77972F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77972F" w:themeColor="accent1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955F7" w:rsidRDefault="008E6D08">
                                <w:pPr>
                                  <w:pStyle w:val="NoSpacing"/>
                                  <w:jc w:val="center"/>
                                  <w:rPr>
                                    <w:color w:val="9EC54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EC54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55F7">
                                      <w:rPr>
                                        <w:caps/>
                                        <w:color w:val="9EC54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955F7" w:rsidRDefault="000955F7" w:rsidP="000955F7">
                                <w:pPr>
                                  <w:pStyle w:val="NoSpacing"/>
                                  <w:rPr>
                                    <w:color w:val="9EC54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77972F" w:themeColor="accent1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955F7" w:rsidRPr="000955F7" w:rsidRDefault="00710B32" w:rsidP="00710B32">
                              <w:pPr>
                                <w:pStyle w:val="NoSpacing"/>
                                <w:spacing w:after="40"/>
                                <w:rPr>
                                  <w:b/>
                                  <w:caps/>
                                  <w:color w:val="77972F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77972F" w:themeColor="accent1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955F7" w:rsidRDefault="008E6D08">
                          <w:pPr>
                            <w:pStyle w:val="NoSpacing"/>
                            <w:jc w:val="center"/>
                            <w:rPr>
                              <w:color w:val="9EC54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EC54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55F7">
                                <w:rPr>
                                  <w:caps/>
                                  <w:color w:val="9EC54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955F7" w:rsidRDefault="000955F7" w:rsidP="000955F7">
                          <w:pPr>
                            <w:pStyle w:val="NoSpacing"/>
                            <w:rPr>
                              <w:color w:val="9EC54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0955F7" w:rsidRPr="00710B32" w:rsidRDefault="000955F7">
          <w:pPr>
            <w:rPr>
              <w:color w:val="000000" w:themeColor="text1"/>
            </w:rPr>
          </w:pPr>
          <w:r>
            <w:t xml:space="preserve"> 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>Submitted By: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 xml:space="preserve">             </w:t>
          </w:r>
          <w:r w:rsidR="00121535" w:rsidRPr="00710B32">
            <w:rPr>
              <w:b/>
              <w:color w:val="000000" w:themeColor="text1"/>
              <w:sz w:val="28"/>
              <w:szCs w:val="28"/>
            </w:rPr>
            <w:t xml:space="preserve">                  Misbah iqbal 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 xml:space="preserve">Registration No:    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 xml:space="preserve">      </w:t>
          </w:r>
          <w:r w:rsidR="00121535" w:rsidRPr="00710B32">
            <w:rPr>
              <w:b/>
              <w:color w:val="000000" w:themeColor="text1"/>
              <w:sz w:val="28"/>
              <w:szCs w:val="28"/>
            </w:rPr>
            <w:t xml:space="preserve">                         17-CP-55 </w:t>
          </w:r>
        </w:p>
        <w:p w:rsidR="00C633DA" w:rsidRPr="00710B32" w:rsidRDefault="00C633DA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>Session:</w:t>
          </w:r>
        </w:p>
        <w:p w:rsidR="00C633DA" w:rsidRPr="00710B32" w:rsidRDefault="00C633DA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 xml:space="preserve">                               CP 2K17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 xml:space="preserve">  </w:t>
          </w:r>
        </w:p>
        <w:p w:rsidR="000955F7" w:rsidRPr="00710B32" w:rsidRDefault="000955F7">
          <w:pPr>
            <w:rPr>
              <w:b/>
              <w:color w:val="000000" w:themeColor="text1"/>
              <w:sz w:val="28"/>
              <w:szCs w:val="28"/>
            </w:rPr>
          </w:pPr>
          <w:r w:rsidRPr="00710B32">
            <w:rPr>
              <w:b/>
              <w:color w:val="000000" w:themeColor="text1"/>
              <w:sz w:val="28"/>
              <w:szCs w:val="28"/>
            </w:rPr>
            <w:t>University of Engineering &amp; Technology, Taxila</w:t>
          </w:r>
        </w:p>
        <w:p w:rsidR="000955F7" w:rsidRDefault="000955F7">
          <w:r w:rsidRPr="00710B32">
            <w:rPr>
              <w:color w:val="000000" w:themeColor="text1"/>
            </w:rPr>
            <w:br w:type="page"/>
          </w:r>
        </w:p>
      </w:sdtContent>
    </w:sdt>
    <w:p w:rsidR="008E707F" w:rsidRPr="008E6D08" w:rsidRDefault="00C76F93">
      <w:pPr>
        <w:rPr>
          <w:b/>
          <w:color w:val="000000" w:themeColor="text1"/>
          <w:sz w:val="28"/>
          <w:szCs w:val="28"/>
        </w:rPr>
      </w:pPr>
      <w:r w:rsidRPr="008E6D08">
        <w:rPr>
          <w:b/>
          <w:color w:val="000000" w:themeColor="text1"/>
          <w:sz w:val="28"/>
          <w:szCs w:val="28"/>
        </w:rPr>
        <w:lastRenderedPageBreak/>
        <w:t>Task 1</w:t>
      </w:r>
    </w:p>
    <w:p w:rsidR="00C76F93" w:rsidRPr="008E6D08" w:rsidRDefault="00C76F93">
      <w:pPr>
        <w:rPr>
          <w:b/>
          <w:color w:val="000000" w:themeColor="text1"/>
          <w:sz w:val="28"/>
          <w:szCs w:val="28"/>
        </w:rPr>
      </w:pPr>
      <w:r w:rsidRPr="008E6D08">
        <w:rPr>
          <w:b/>
          <w:color w:val="000000" w:themeColor="text1"/>
          <w:sz w:val="28"/>
          <w:szCs w:val="28"/>
        </w:rPr>
        <w:t xml:space="preserve">Create </w:t>
      </w:r>
      <w:r w:rsidR="00733103" w:rsidRPr="008E6D08">
        <w:rPr>
          <w:b/>
          <w:color w:val="000000" w:themeColor="text1"/>
          <w:sz w:val="28"/>
          <w:szCs w:val="28"/>
        </w:rPr>
        <w:t>a webpage and add String Functionality</w:t>
      </w:r>
    </w:p>
    <w:p w:rsidR="00C76F93" w:rsidRPr="008E6D08" w:rsidRDefault="00733103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8E6D08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stringFunctionality</w:t>
      </w:r>
      <w:r w:rsidR="00C76F93" w:rsidRPr="008E6D08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.php</w:t>
      </w:r>
      <w:proofErr w:type="spellEnd"/>
    </w:p>
    <w:p w:rsidR="00733103" w:rsidRPr="00733103" w:rsidRDefault="00733103" w:rsidP="00733103">
      <w:proofErr w:type="gramStart"/>
      <w:r w:rsidRPr="00733103">
        <w:t>&lt;!DOCTYPE</w:t>
      </w:r>
      <w:proofErr w:type="gramEnd"/>
      <w:r w:rsidRPr="00733103">
        <w:t xml:space="preserve"> html&gt;</w:t>
      </w:r>
    </w:p>
    <w:p w:rsidR="00733103" w:rsidRPr="00733103" w:rsidRDefault="00733103" w:rsidP="00733103">
      <w:r w:rsidRPr="00733103">
        <w:t>&lt;</w:t>
      </w:r>
      <w:proofErr w:type="gramStart"/>
      <w:r w:rsidRPr="00733103">
        <w:t>html</w:t>
      </w:r>
      <w:proofErr w:type="gramEnd"/>
      <w:r w:rsidRPr="00733103">
        <w:t>&gt;</w:t>
      </w:r>
    </w:p>
    <w:p w:rsidR="00733103" w:rsidRPr="00733103" w:rsidRDefault="00733103" w:rsidP="00733103">
      <w:r w:rsidRPr="00733103">
        <w:t>&lt;</w:t>
      </w:r>
      <w:proofErr w:type="gramStart"/>
      <w:r w:rsidRPr="00733103">
        <w:t>head</w:t>
      </w:r>
      <w:proofErr w:type="gramEnd"/>
      <w:r w:rsidRPr="00733103">
        <w:t>&gt;</w:t>
      </w:r>
    </w:p>
    <w:p w:rsidR="00733103" w:rsidRPr="00733103" w:rsidRDefault="00733103" w:rsidP="00733103">
      <w:r w:rsidRPr="00733103">
        <w:t>&lt;</w:t>
      </w:r>
      <w:proofErr w:type="gramStart"/>
      <w:r w:rsidRPr="00733103">
        <w:t>meta</w:t>
      </w:r>
      <w:proofErr w:type="gramEnd"/>
      <w:r w:rsidRPr="00733103">
        <w:t xml:space="preserve"> name="viewport" content="width=device-width, initial-scale=1"&gt;</w:t>
      </w:r>
    </w:p>
    <w:p w:rsidR="00733103" w:rsidRPr="00733103" w:rsidRDefault="00733103" w:rsidP="00733103">
      <w:r w:rsidRPr="00733103">
        <w:t>&lt;</w:t>
      </w:r>
      <w:proofErr w:type="gramStart"/>
      <w:r w:rsidRPr="00733103">
        <w:t>style</w:t>
      </w:r>
      <w:proofErr w:type="gramEnd"/>
      <w:r w:rsidRPr="00733103">
        <w:t>&gt;</w:t>
      </w:r>
    </w:p>
    <w:p w:rsidR="00733103" w:rsidRPr="00733103" w:rsidRDefault="00733103" w:rsidP="00733103">
      <w:proofErr w:type="gramStart"/>
      <w:r w:rsidRPr="00733103">
        <w:t>body</w:t>
      </w:r>
      <w:proofErr w:type="gramEnd"/>
      <w:r w:rsidRPr="00733103">
        <w:t xml:space="preserve"> {</w:t>
      </w:r>
    </w:p>
    <w:p w:rsidR="00733103" w:rsidRPr="00733103" w:rsidRDefault="00733103" w:rsidP="00733103">
      <w:proofErr w:type="gramStart"/>
      <w:r w:rsidRPr="00733103">
        <w:t>font-family</w:t>
      </w:r>
      <w:proofErr w:type="gramEnd"/>
      <w:r w:rsidRPr="00733103">
        <w:t>: Arial, Helvetica, sans-serif;</w:t>
      </w:r>
    </w:p>
    <w:p w:rsidR="00733103" w:rsidRPr="00733103" w:rsidRDefault="00733103" w:rsidP="00733103">
      <w:proofErr w:type="gramStart"/>
      <w:r w:rsidRPr="00733103">
        <w:t>margin-right:</w:t>
      </w:r>
      <w:proofErr w:type="gramEnd"/>
      <w:r w:rsidRPr="00733103">
        <w:t>700px;</w:t>
      </w:r>
    </w:p>
    <w:p w:rsidR="00733103" w:rsidRPr="00733103" w:rsidRDefault="00733103" w:rsidP="00733103">
      <w:r w:rsidRPr="00733103">
        <w:t>}</w:t>
      </w:r>
    </w:p>
    <w:p w:rsidR="00733103" w:rsidRPr="00733103" w:rsidRDefault="00733103" w:rsidP="00733103">
      <w:r>
        <w:t>* {box-sizing: border-</w:t>
      </w:r>
      <w:proofErr w:type="gramStart"/>
      <w:r>
        <w:t>box;</w:t>
      </w:r>
      <w:proofErr w:type="gramEnd"/>
      <w:r>
        <w:t>}</w:t>
      </w:r>
    </w:p>
    <w:p w:rsidR="00733103" w:rsidRPr="00733103" w:rsidRDefault="00733103" w:rsidP="00733103">
      <w:proofErr w:type="gramStart"/>
      <w:r w:rsidRPr="00733103">
        <w:t>input[</w:t>
      </w:r>
      <w:proofErr w:type="gramEnd"/>
      <w:r w:rsidRPr="00733103">
        <w:t>type=text],</w:t>
      </w:r>
      <w:proofErr w:type="spellStart"/>
      <w:r w:rsidRPr="00733103">
        <w:t>textarea</w:t>
      </w:r>
      <w:proofErr w:type="spellEnd"/>
      <w:r w:rsidRPr="00733103">
        <w:t xml:space="preserve"> {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width</w:t>
      </w:r>
      <w:proofErr w:type="gramEnd"/>
      <w:r w:rsidRPr="00733103">
        <w:t>: 100%;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padding</w:t>
      </w:r>
      <w:proofErr w:type="gramEnd"/>
      <w:r w:rsidRPr="00733103">
        <w:t>: 12px;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border</w:t>
      </w:r>
      <w:proofErr w:type="gramEnd"/>
      <w:r w:rsidRPr="00733103">
        <w:t>: 1px solid #ccc;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border-radius</w:t>
      </w:r>
      <w:proofErr w:type="gramEnd"/>
      <w:r w:rsidRPr="00733103">
        <w:t>: 4px;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box-sizing</w:t>
      </w:r>
      <w:proofErr w:type="gramEnd"/>
      <w:r w:rsidRPr="00733103">
        <w:t>: border-box;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margin-top</w:t>
      </w:r>
      <w:proofErr w:type="gramEnd"/>
      <w:r w:rsidRPr="00733103">
        <w:t>: 6px;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margin-bottom</w:t>
      </w:r>
      <w:proofErr w:type="gramEnd"/>
      <w:r w:rsidRPr="00733103">
        <w:t>: 16px;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resize</w:t>
      </w:r>
      <w:proofErr w:type="gramEnd"/>
      <w:r w:rsidRPr="00733103">
        <w:t>: vertical;</w:t>
      </w:r>
    </w:p>
    <w:p w:rsidR="00733103" w:rsidRPr="00733103" w:rsidRDefault="00733103" w:rsidP="00733103">
      <w:r>
        <w:t>}</w:t>
      </w:r>
    </w:p>
    <w:p w:rsidR="00733103" w:rsidRPr="00733103" w:rsidRDefault="00733103" w:rsidP="00733103">
      <w:proofErr w:type="gramStart"/>
      <w:r w:rsidRPr="00733103">
        <w:t>input[</w:t>
      </w:r>
      <w:proofErr w:type="gramEnd"/>
      <w:r w:rsidRPr="00733103">
        <w:t>type=submit] {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background-color</w:t>
      </w:r>
      <w:proofErr w:type="gramEnd"/>
      <w:r w:rsidRPr="00733103">
        <w:t>: #4CAF50;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color</w:t>
      </w:r>
      <w:proofErr w:type="gramEnd"/>
      <w:r w:rsidRPr="00733103">
        <w:t>: white;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padding</w:t>
      </w:r>
      <w:proofErr w:type="gramEnd"/>
      <w:r w:rsidRPr="00733103">
        <w:t>: 12px 20px;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border</w:t>
      </w:r>
      <w:proofErr w:type="gramEnd"/>
      <w:r w:rsidRPr="00733103">
        <w:t>: none;</w:t>
      </w:r>
    </w:p>
    <w:p w:rsidR="00733103" w:rsidRPr="00733103" w:rsidRDefault="00733103" w:rsidP="00733103">
      <w:r w:rsidRPr="00733103">
        <w:lastRenderedPageBreak/>
        <w:t xml:space="preserve">  </w:t>
      </w:r>
      <w:proofErr w:type="gramStart"/>
      <w:r w:rsidRPr="00733103">
        <w:t>border-radius</w:t>
      </w:r>
      <w:proofErr w:type="gramEnd"/>
      <w:r w:rsidRPr="00733103">
        <w:t>: 4px;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cursor</w:t>
      </w:r>
      <w:proofErr w:type="gramEnd"/>
      <w:r w:rsidRPr="00733103">
        <w:t>: pointer;</w:t>
      </w:r>
    </w:p>
    <w:p w:rsidR="00733103" w:rsidRPr="00733103" w:rsidRDefault="00733103" w:rsidP="00733103">
      <w:r w:rsidRPr="00733103">
        <w:t>}</w:t>
      </w:r>
    </w:p>
    <w:p w:rsidR="00733103" w:rsidRPr="00733103" w:rsidRDefault="00733103" w:rsidP="00733103"/>
    <w:p w:rsidR="00733103" w:rsidRPr="00733103" w:rsidRDefault="00733103" w:rsidP="00733103">
      <w:proofErr w:type="gramStart"/>
      <w:r w:rsidRPr="00733103">
        <w:t>input[</w:t>
      </w:r>
      <w:proofErr w:type="gramEnd"/>
      <w:r w:rsidRPr="00733103">
        <w:t>type=submit]:hover {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background-color</w:t>
      </w:r>
      <w:proofErr w:type="gramEnd"/>
      <w:r w:rsidRPr="00733103">
        <w:t>: #45a049;</w:t>
      </w:r>
    </w:p>
    <w:p w:rsidR="00733103" w:rsidRPr="00733103" w:rsidRDefault="00733103" w:rsidP="00733103">
      <w:r>
        <w:t>}</w:t>
      </w:r>
    </w:p>
    <w:p w:rsidR="00733103" w:rsidRPr="00733103" w:rsidRDefault="00733103" w:rsidP="00733103">
      <w:r w:rsidRPr="00733103">
        <w:t>.container {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border-radius</w:t>
      </w:r>
      <w:proofErr w:type="gramEnd"/>
      <w:r w:rsidRPr="00733103">
        <w:t>: 5px;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background-color</w:t>
      </w:r>
      <w:proofErr w:type="gramEnd"/>
      <w:r w:rsidRPr="00733103">
        <w:t>: #f2f2f2;</w:t>
      </w:r>
    </w:p>
    <w:p w:rsidR="00733103" w:rsidRPr="00733103" w:rsidRDefault="00733103" w:rsidP="00733103">
      <w:r w:rsidRPr="00733103">
        <w:t xml:space="preserve">  </w:t>
      </w:r>
      <w:proofErr w:type="gramStart"/>
      <w:r w:rsidRPr="00733103">
        <w:t>padding</w:t>
      </w:r>
      <w:proofErr w:type="gramEnd"/>
      <w:r w:rsidRPr="00733103">
        <w:t>: 20px;</w:t>
      </w:r>
    </w:p>
    <w:p w:rsidR="00733103" w:rsidRPr="00733103" w:rsidRDefault="00733103" w:rsidP="00733103">
      <w:r w:rsidRPr="00733103">
        <w:t>}</w:t>
      </w:r>
    </w:p>
    <w:p w:rsidR="00733103" w:rsidRPr="00733103" w:rsidRDefault="00733103" w:rsidP="00733103">
      <w:r w:rsidRPr="00733103">
        <w:t>&lt;/style&gt;</w:t>
      </w:r>
    </w:p>
    <w:p w:rsidR="00733103" w:rsidRDefault="00733103" w:rsidP="00733103">
      <w:r w:rsidRPr="00733103">
        <w:t>&lt;/head&gt;</w:t>
      </w:r>
    </w:p>
    <w:p w:rsidR="000A29DE" w:rsidRPr="00733103" w:rsidRDefault="000A29DE" w:rsidP="00733103"/>
    <w:p w:rsidR="00733103" w:rsidRPr="00733103" w:rsidRDefault="00733103" w:rsidP="00733103">
      <w:r>
        <w:t>&lt;</w:t>
      </w:r>
      <w:proofErr w:type="gramStart"/>
      <w:r>
        <w:t>body</w:t>
      </w:r>
      <w:proofErr w:type="gramEnd"/>
      <w:r>
        <w:t>&gt;</w:t>
      </w:r>
    </w:p>
    <w:p w:rsidR="00733103" w:rsidRPr="00733103" w:rsidRDefault="00733103" w:rsidP="00733103">
      <w:r>
        <w:t>&lt;h3&gt;String Functionality&lt;/h3&gt;</w:t>
      </w:r>
    </w:p>
    <w:p w:rsidR="00733103" w:rsidRPr="00733103" w:rsidRDefault="00733103" w:rsidP="00733103">
      <w:r w:rsidRPr="00733103">
        <w:t>&lt;div class="container"&gt;</w:t>
      </w:r>
    </w:p>
    <w:p w:rsidR="00733103" w:rsidRPr="00733103" w:rsidRDefault="00733103" w:rsidP="00733103">
      <w:r w:rsidRPr="00733103">
        <w:t xml:space="preserve">  &lt;form action="/stringFunctionality.php" method="post"&gt;</w:t>
      </w:r>
    </w:p>
    <w:p w:rsidR="00733103" w:rsidRPr="00733103" w:rsidRDefault="00733103" w:rsidP="00733103">
      <w:r w:rsidRPr="00733103">
        <w:t xml:space="preserve">    &lt;label for="</w:t>
      </w:r>
      <w:proofErr w:type="spellStart"/>
      <w:r w:rsidRPr="00733103">
        <w:t>fname</w:t>
      </w:r>
      <w:proofErr w:type="spellEnd"/>
      <w:r w:rsidRPr="00733103">
        <w:t>"&gt;First Name&lt;/label&gt;</w:t>
      </w:r>
    </w:p>
    <w:p w:rsidR="000A29DE" w:rsidRPr="00733103" w:rsidRDefault="00733103" w:rsidP="00733103">
      <w:r w:rsidRPr="00733103">
        <w:t xml:space="preserve">    &lt;input type ="text" id="</w:t>
      </w:r>
      <w:proofErr w:type="spellStart"/>
      <w:r w:rsidRPr="00733103">
        <w:t>fname</w:t>
      </w:r>
      <w:proofErr w:type="spellEnd"/>
      <w:r w:rsidRPr="00733103">
        <w:t>" name="</w:t>
      </w:r>
      <w:proofErr w:type="spellStart"/>
      <w:r w:rsidRPr="00733103">
        <w:t>first</w:t>
      </w:r>
      <w:r>
        <w:t>name</w:t>
      </w:r>
      <w:proofErr w:type="spellEnd"/>
      <w:r>
        <w:t>" placeholder="First Name"&gt;</w:t>
      </w:r>
    </w:p>
    <w:p w:rsidR="00733103" w:rsidRPr="00733103" w:rsidRDefault="00733103" w:rsidP="00733103">
      <w:r w:rsidRPr="00733103">
        <w:t xml:space="preserve">    &lt;label for="</w:t>
      </w:r>
      <w:proofErr w:type="spellStart"/>
      <w:r w:rsidRPr="00733103">
        <w:t>lname</w:t>
      </w:r>
      <w:proofErr w:type="spellEnd"/>
      <w:r w:rsidRPr="00733103">
        <w:t>"&gt;Last Name&lt;/label&gt;</w:t>
      </w:r>
    </w:p>
    <w:p w:rsidR="00733103" w:rsidRPr="00733103" w:rsidRDefault="00733103" w:rsidP="00733103">
      <w:r w:rsidRPr="00733103">
        <w:t xml:space="preserve">    &lt;input type="text</w:t>
      </w:r>
      <w:proofErr w:type="gramStart"/>
      <w:r w:rsidRPr="00733103">
        <w:t>"  id</w:t>
      </w:r>
      <w:proofErr w:type="gramEnd"/>
      <w:r w:rsidRPr="00733103">
        <w:t>="</w:t>
      </w:r>
      <w:proofErr w:type="spellStart"/>
      <w:r w:rsidRPr="00733103">
        <w:t>lname</w:t>
      </w:r>
      <w:proofErr w:type="spellEnd"/>
      <w:r w:rsidRPr="00733103">
        <w:t>" name="</w:t>
      </w:r>
      <w:proofErr w:type="spellStart"/>
      <w:r w:rsidRPr="00733103">
        <w:t>las</w:t>
      </w:r>
      <w:r>
        <w:t>tname</w:t>
      </w:r>
      <w:proofErr w:type="spellEnd"/>
      <w:r>
        <w:t>" placeholder="Last Name"&gt;</w:t>
      </w:r>
    </w:p>
    <w:p w:rsidR="00733103" w:rsidRPr="00733103" w:rsidRDefault="00733103" w:rsidP="00733103">
      <w:r w:rsidRPr="00733103">
        <w:t xml:space="preserve">    &lt;label for="subject"&gt;Subject&lt;/label&gt;</w:t>
      </w:r>
    </w:p>
    <w:p w:rsidR="00733103" w:rsidRPr="00733103" w:rsidRDefault="00733103" w:rsidP="00733103">
      <w:r w:rsidRPr="00733103">
        <w:t xml:space="preserve">    &lt;</w:t>
      </w:r>
      <w:proofErr w:type="spellStart"/>
      <w:r w:rsidRPr="00733103">
        <w:t>textarea</w:t>
      </w:r>
      <w:proofErr w:type="spellEnd"/>
      <w:r w:rsidRPr="00733103">
        <w:t xml:space="preserve"> id="subject" name="subject" placeholder="Write something</w:t>
      </w:r>
      <w:proofErr w:type="gramStart"/>
      <w:r w:rsidRPr="00733103">
        <w:t>.."</w:t>
      </w:r>
      <w:proofErr w:type="gramEnd"/>
      <w:r w:rsidRPr="00733103">
        <w:t xml:space="preserve"> s</w:t>
      </w:r>
      <w:r>
        <w:t>tyle="height:200px"&gt;&lt;/</w:t>
      </w:r>
      <w:proofErr w:type="spellStart"/>
      <w:r>
        <w:t>textarea</w:t>
      </w:r>
      <w:proofErr w:type="spellEnd"/>
      <w:r>
        <w:t>&gt;</w:t>
      </w:r>
    </w:p>
    <w:p w:rsidR="00733103" w:rsidRDefault="00733103" w:rsidP="00733103">
      <w:r w:rsidRPr="00733103">
        <w:t xml:space="preserve">    &lt;input type="submit" name="sub" value="Submit"&gt;</w:t>
      </w:r>
    </w:p>
    <w:p w:rsidR="000A29DE" w:rsidRPr="00733103" w:rsidRDefault="000A29DE" w:rsidP="00733103"/>
    <w:p w:rsidR="00733103" w:rsidRPr="00733103" w:rsidRDefault="00733103" w:rsidP="00733103">
      <w:r w:rsidRPr="00733103">
        <w:t xml:space="preserve">  &lt;/form&gt;</w:t>
      </w:r>
    </w:p>
    <w:p w:rsidR="00733103" w:rsidRPr="00733103" w:rsidRDefault="00733103" w:rsidP="00733103">
      <w:r w:rsidRPr="00733103">
        <w:lastRenderedPageBreak/>
        <w:t>&lt;/div&gt;</w:t>
      </w:r>
    </w:p>
    <w:p w:rsidR="00733103" w:rsidRPr="00733103" w:rsidRDefault="00733103" w:rsidP="00733103">
      <w:proofErr w:type="gramStart"/>
      <w:r w:rsidRPr="00733103">
        <w:t>&lt;?</w:t>
      </w:r>
      <w:proofErr w:type="spellStart"/>
      <w:r w:rsidRPr="00733103">
        <w:t>php</w:t>
      </w:r>
      <w:proofErr w:type="spellEnd"/>
      <w:proofErr w:type="gramEnd"/>
    </w:p>
    <w:p w:rsidR="00733103" w:rsidRPr="00733103" w:rsidRDefault="00733103" w:rsidP="00733103">
      <w:proofErr w:type="gramStart"/>
      <w:r w:rsidRPr="00733103">
        <w:t>if(</w:t>
      </w:r>
      <w:proofErr w:type="spellStart"/>
      <w:proofErr w:type="gramEnd"/>
      <w:r w:rsidRPr="00733103">
        <w:t>isset</w:t>
      </w:r>
      <w:proofErr w:type="spellEnd"/>
      <w:r w:rsidRPr="00733103">
        <w:t>($_POST["sub"]))</w:t>
      </w:r>
    </w:p>
    <w:p w:rsidR="00733103" w:rsidRPr="00733103" w:rsidRDefault="00733103" w:rsidP="00733103">
      <w:r w:rsidRPr="00733103">
        <w:t>{</w:t>
      </w:r>
    </w:p>
    <w:p w:rsidR="00733103" w:rsidRPr="00733103" w:rsidRDefault="00733103" w:rsidP="00733103">
      <w:r w:rsidRPr="00733103">
        <w:t>$</w:t>
      </w:r>
      <w:proofErr w:type="spellStart"/>
      <w:r w:rsidRPr="00733103">
        <w:t>fname</w:t>
      </w:r>
      <w:proofErr w:type="spellEnd"/>
      <w:r w:rsidRPr="00733103">
        <w:t xml:space="preserve"> = $_</w:t>
      </w:r>
      <w:proofErr w:type="gramStart"/>
      <w:r w:rsidRPr="00733103">
        <w:t>POST[</w:t>
      </w:r>
      <w:proofErr w:type="gramEnd"/>
      <w:r w:rsidRPr="00733103">
        <w:t>'</w:t>
      </w:r>
      <w:proofErr w:type="spellStart"/>
      <w:r w:rsidRPr="00733103">
        <w:t>firstname</w:t>
      </w:r>
      <w:proofErr w:type="spellEnd"/>
      <w:r w:rsidRPr="00733103">
        <w:t>'];</w:t>
      </w:r>
    </w:p>
    <w:p w:rsidR="00733103" w:rsidRPr="00733103" w:rsidRDefault="00733103" w:rsidP="00733103">
      <w:r w:rsidRPr="00733103">
        <w:t>$</w:t>
      </w:r>
      <w:proofErr w:type="spellStart"/>
      <w:r w:rsidRPr="00733103">
        <w:t>lname</w:t>
      </w:r>
      <w:proofErr w:type="spellEnd"/>
      <w:r w:rsidRPr="00733103">
        <w:t xml:space="preserve"> = $_</w:t>
      </w:r>
      <w:proofErr w:type="gramStart"/>
      <w:r w:rsidRPr="00733103">
        <w:t>POST[</w:t>
      </w:r>
      <w:proofErr w:type="gramEnd"/>
      <w:r w:rsidRPr="00733103">
        <w:t>'</w:t>
      </w:r>
      <w:proofErr w:type="spellStart"/>
      <w:r w:rsidRPr="00733103">
        <w:t>lastname</w:t>
      </w:r>
      <w:proofErr w:type="spellEnd"/>
      <w:r w:rsidRPr="00733103">
        <w:t>'];</w:t>
      </w:r>
    </w:p>
    <w:p w:rsidR="00733103" w:rsidRPr="00733103" w:rsidRDefault="00733103" w:rsidP="00733103">
      <w:r w:rsidRPr="00733103">
        <w:t>$box = $_</w:t>
      </w:r>
      <w:proofErr w:type="gramStart"/>
      <w:r w:rsidRPr="00733103">
        <w:t>POST[</w:t>
      </w:r>
      <w:proofErr w:type="gramEnd"/>
      <w:r w:rsidRPr="00733103">
        <w:t>'subject'];</w:t>
      </w:r>
    </w:p>
    <w:p w:rsidR="00733103" w:rsidRPr="00733103" w:rsidRDefault="00733103" w:rsidP="00733103">
      <w:r w:rsidRPr="00733103">
        <w:t>//</w:t>
      </w:r>
      <w:proofErr w:type="spellStart"/>
      <w:r w:rsidRPr="00733103">
        <w:t>strpos</w:t>
      </w:r>
      <w:proofErr w:type="spellEnd"/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"&lt;h4&gt;String Position-</w:t>
      </w:r>
      <w:proofErr w:type="spellStart"/>
      <w:r w:rsidRPr="00733103">
        <w:t>strpos</w:t>
      </w:r>
      <w:proofErr w:type="spellEnd"/>
      <w:r w:rsidRPr="00733103">
        <w:t>&lt;/h4&gt;";</w:t>
      </w:r>
    </w:p>
    <w:p w:rsidR="00733103" w:rsidRPr="00733103" w:rsidRDefault="00733103" w:rsidP="00733103">
      <w:r w:rsidRPr="00733103">
        <w:t>$</w:t>
      </w:r>
      <w:proofErr w:type="spellStart"/>
      <w:r w:rsidRPr="00733103">
        <w:t>Pos</w:t>
      </w:r>
      <w:proofErr w:type="spellEnd"/>
      <w:r w:rsidRPr="00733103">
        <w:t xml:space="preserve"> = </w:t>
      </w:r>
      <w:proofErr w:type="spellStart"/>
      <w:proofErr w:type="gramStart"/>
      <w:r w:rsidRPr="00733103">
        <w:t>strpos</w:t>
      </w:r>
      <w:proofErr w:type="spellEnd"/>
      <w:r w:rsidRPr="00733103">
        <w:t>(</w:t>
      </w:r>
      <w:proofErr w:type="gramEnd"/>
      <w:r w:rsidRPr="00733103">
        <w:t>$</w:t>
      </w:r>
      <w:proofErr w:type="spellStart"/>
      <w:r w:rsidRPr="00733103">
        <w:t>fname</w:t>
      </w:r>
      <w:proofErr w:type="spellEnd"/>
      <w:r w:rsidRPr="00733103">
        <w:t>, "a");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"The position of a in first name :". $Pos."&lt;</w:t>
      </w:r>
      <w:proofErr w:type="spellStart"/>
      <w:r w:rsidRPr="00733103">
        <w:t>br</w:t>
      </w:r>
      <w:proofErr w:type="spellEnd"/>
      <w:r w:rsidRPr="00733103">
        <w:t>/&gt;";</w:t>
      </w:r>
    </w:p>
    <w:p w:rsidR="00733103" w:rsidRPr="00733103" w:rsidRDefault="00733103" w:rsidP="00733103">
      <w:r w:rsidRPr="00733103">
        <w:t>//</w:t>
      </w:r>
      <w:proofErr w:type="spellStart"/>
      <w:r w:rsidRPr="00733103">
        <w:t>str_replace</w:t>
      </w:r>
      <w:proofErr w:type="spellEnd"/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"&lt;h4&gt;String Replace-</w:t>
      </w:r>
      <w:proofErr w:type="spellStart"/>
      <w:r w:rsidRPr="00733103">
        <w:t>str_replace</w:t>
      </w:r>
      <w:proofErr w:type="spellEnd"/>
      <w:r w:rsidRPr="00733103">
        <w:t>&lt;/h4&gt;";</w:t>
      </w:r>
    </w:p>
    <w:p w:rsidR="00733103" w:rsidRPr="00733103" w:rsidRDefault="00733103" w:rsidP="00733103">
      <w:r w:rsidRPr="00733103">
        <w:t xml:space="preserve">$updated = </w:t>
      </w:r>
      <w:proofErr w:type="spellStart"/>
      <w:r w:rsidRPr="00733103">
        <w:t>str_</w:t>
      </w:r>
      <w:proofErr w:type="gramStart"/>
      <w:r w:rsidRPr="00733103">
        <w:t>replace</w:t>
      </w:r>
      <w:proofErr w:type="spellEnd"/>
      <w:r w:rsidRPr="00733103">
        <w:t>(</w:t>
      </w:r>
      <w:proofErr w:type="gramEnd"/>
      <w:r w:rsidRPr="00733103">
        <w:t>"roll", "registration", $box);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"Before replace: ". $</w:t>
      </w:r>
      <w:proofErr w:type="gramStart"/>
      <w:r w:rsidRPr="00733103">
        <w:t>box .</w:t>
      </w:r>
      <w:proofErr w:type="gramEnd"/>
      <w:r w:rsidRPr="00733103">
        <w:t xml:space="preserve"> "&lt;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"After replace: ". $updated. "&lt;</w:t>
      </w:r>
      <w:proofErr w:type="spellStart"/>
      <w:r w:rsidRPr="00733103">
        <w:t>br</w:t>
      </w:r>
      <w:proofErr w:type="spellEnd"/>
      <w:r w:rsidRPr="00733103">
        <w:t>/&gt;</w:t>
      </w:r>
      <w:proofErr w:type="gramStart"/>
      <w:r w:rsidRPr="00733103">
        <w:t>" ;</w:t>
      </w:r>
      <w:proofErr w:type="gramEnd"/>
    </w:p>
    <w:p w:rsidR="00733103" w:rsidRPr="00733103" w:rsidRDefault="00733103" w:rsidP="00733103">
      <w:r w:rsidRPr="00733103">
        <w:t>//</w:t>
      </w:r>
      <w:proofErr w:type="spellStart"/>
      <w:r w:rsidRPr="00733103">
        <w:t>substr_replace</w:t>
      </w:r>
      <w:proofErr w:type="spellEnd"/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"&lt;h4&gt;Sub String Replace-</w:t>
      </w:r>
      <w:proofErr w:type="spellStart"/>
      <w:r w:rsidRPr="00733103">
        <w:t>substr_replace</w:t>
      </w:r>
      <w:proofErr w:type="spellEnd"/>
      <w:r w:rsidRPr="00733103">
        <w:t>&lt;/h4&gt;";</w:t>
      </w:r>
    </w:p>
    <w:p w:rsidR="00733103" w:rsidRPr="00733103" w:rsidRDefault="00733103" w:rsidP="00733103">
      <w:r w:rsidRPr="00733103">
        <w:t>$</w:t>
      </w:r>
      <w:proofErr w:type="spellStart"/>
      <w:r w:rsidRPr="00733103">
        <w:t>sp</w:t>
      </w:r>
      <w:proofErr w:type="spellEnd"/>
      <w:r w:rsidRPr="00733103">
        <w:t xml:space="preserve"> = </w:t>
      </w:r>
      <w:proofErr w:type="spellStart"/>
      <w:r w:rsidRPr="00733103">
        <w:t>substr_</w:t>
      </w:r>
      <w:proofErr w:type="gramStart"/>
      <w:r w:rsidRPr="00733103">
        <w:t>replace</w:t>
      </w:r>
      <w:proofErr w:type="spellEnd"/>
      <w:r w:rsidRPr="00733103">
        <w:t>(</w:t>
      </w:r>
      <w:proofErr w:type="gramEnd"/>
      <w:r w:rsidRPr="00733103">
        <w:t>$updated, "omega section", -1);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"Original String: $updated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"updated: $</w:t>
      </w:r>
      <w:proofErr w:type="spellStart"/>
      <w:r w:rsidRPr="00733103">
        <w:t>sp</w:t>
      </w:r>
      <w:proofErr w:type="spellEnd"/>
      <w:r w:rsidRPr="00733103">
        <w:t xml:space="preserve">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r w:rsidRPr="00733103">
        <w:t>//</w:t>
      </w:r>
      <w:proofErr w:type="spellStart"/>
      <w:r w:rsidRPr="00733103">
        <w:t>strtoupper</w:t>
      </w:r>
      <w:proofErr w:type="spellEnd"/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"&lt;h4&gt;String Capitalization-</w:t>
      </w:r>
      <w:proofErr w:type="spellStart"/>
      <w:r w:rsidRPr="00733103">
        <w:t>strtoupper,strtolower</w:t>
      </w:r>
      <w:proofErr w:type="spellEnd"/>
      <w:r w:rsidRPr="00733103">
        <w:t>&lt;/h4&gt;";</w:t>
      </w:r>
    </w:p>
    <w:p w:rsidR="00733103" w:rsidRPr="00733103" w:rsidRDefault="00733103" w:rsidP="00733103">
      <w:r w:rsidRPr="00733103">
        <w:t>$</w:t>
      </w:r>
      <w:proofErr w:type="spellStart"/>
      <w:r w:rsidRPr="00733103">
        <w:t>upperCase</w:t>
      </w:r>
      <w:proofErr w:type="spellEnd"/>
      <w:r w:rsidRPr="00733103">
        <w:t xml:space="preserve"> = </w:t>
      </w:r>
      <w:proofErr w:type="spellStart"/>
      <w:proofErr w:type="gramStart"/>
      <w:r w:rsidRPr="00733103">
        <w:t>strtoupper</w:t>
      </w:r>
      <w:proofErr w:type="spellEnd"/>
      <w:r w:rsidRPr="00733103">
        <w:t>(</w:t>
      </w:r>
      <w:proofErr w:type="gramEnd"/>
      <w:r w:rsidRPr="00733103">
        <w:t>$</w:t>
      </w:r>
      <w:proofErr w:type="spellStart"/>
      <w:r w:rsidRPr="00733103">
        <w:t>fname</w:t>
      </w:r>
      <w:proofErr w:type="spellEnd"/>
      <w:r w:rsidRPr="00733103">
        <w:t>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"Old string - $</w:t>
      </w:r>
      <w:proofErr w:type="spellStart"/>
      <w:r w:rsidRPr="00733103">
        <w:t>fname</w:t>
      </w:r>
      <w:proofErr w:type="spellEnd"/>
      <w:r w:rsidRPr="00733103">
        <w:t xml:space="preserve">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</w:t>
      </w:r>
      <w:proofErr w:type="spellStart"/>
      <w:r w:rsidRPr="00733103">
        <w:t>UpperCase</w:t>
      </w:r>
      <w:proofErr w:type="spellEnd"/>
      <w:r w:rsidRPr="00733103">
        <w:t xml:space="preserve"> - $</w:t>
      </w:r>
      <w:proofErr w:type="spellStart"/>
      <w:r w:rsidRPr="00733103">
        <w:t>upperCase</w:t>
      </w:r>
      <w:proofErr w:type="spellEnd"/>
      <w:r w:rsidRPr="00733103">
        <w:t xml:space="preserve"> &lt;</w:t>
      </w:r>
      <w:proofErr w:type="spellStart"/>
      <w:r w:rsidRPr="00733103">
        <w:t>br</w:t>
      </w:r>
      <w:proofErr w:type="spellEnd"/>
      <w:r w:rsidRPr="00733103">
        <w:t>/&gt;";</w:t>
      </w:r>
    </w:p>
    <w:p w:rsidR="00733103" w:rsidRPr="00733103" w:rsidRDefault="00733103" w:rsidP="00733103">
      <w:r w:rsidRPr="00733103">
        <w:t>//</w:t>
      </w:r>
      <w:proofErr w:type="spellStart"/>
      <w:r w:rsidRPr="00733103">
        <w:t>strtolower</w:t>
      </w:r>
      <w:proofErr w:type="spellEnd"/>
    </w:p>
    <w:p w:rsidR="00733103" w:rsidRPr="00733103" w:rsidRDefault="00733103" w:rsidP="00733103">
      <w:r w:rsidRPr="00733103">
        <w:t>$</w:t>
      </w:r>
      <w:proofErr w:type="spellStart"/>
      <w:r w:rsidRPr="00733103">
        <w:t>lowerCase</w:t>
      </w:r>
      <w:proofErr w:type="spellEnd"/>
      <w:r w:rsidRPr="00733103">
        <w:t xml:space="preserve"> = </w:t>
      </w:r>
      <w:proofErr w:type="spellStart"/>
      <w:proofErr w:type="gramStart"/>
      <w:r w:rsidRPr="00733103">
        <w:t>strtolower</w:t>
      </w:r>
      <w:proofErr w:type="spellEnd"/>
      <w:r w:rsidRPr="00733103">
        <w:t>(</w:t>
      </w:r>
      <w:proofErr w:type="gramEnd"/>
      <w:r w:rsidRPr="00733103">
        <w:t>$</w:t>
      </w:r>
      <w:proofErr w:type="spellStart"/>
      <w:r w:rsidRPr="00733103">
        <w:t>lname</w:t>
      </w:r>
      <w:proofErr w:type="spellEnd"/>
      <w:r w:rsidRPr="00733103">
        <w:t>);</w:t>
      </w:r>
    </w:p>
    <w:p w:rsidR="00733103" w:rsidRPr="00733103" w:rsidRDefault="00733103" w:rsidP="00733103">
      <w:proofErr w:type="gramStart"/>
      <w:r w:rsidRPr="00733103">
        <w:lastRenderedPageBreak/>
        <w:t>echo</w:t>
      </w:r>
      <w:proofErr w:type="gramEnd"/>
      <w:r w:rsidRPr="00733103">
        <w:t xml:space="preserve"> "Old string - $</w:t>
      </w:r>
      <w:proofErr w:type="spellStart"/>
      <w:r w:rsidRPr="00733103">
        <w:t>lname</w:t>
      </w:r>
      <w:proofErr w:type="spellEnd"/>
      <w:r w:rsidRPr="00733103">
        <w:t xml:space="preserve">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</w:t>
      </w:r>
      <w:proofErr w:type="spellStart"/>
      <w:r w:rsidRPr="00733103">
        <w:t>LowerCase</w:t>
      </w:r>
      <w:proofErr w:type="spellEnd"/>
      <w:r w:rsidRPr="00733103">
        <w:t xml:space="preserve"> - $</w:t>
      </w:r>
      <w:proofErr w:type="spellStart"/>
      <w:r w:rsidRPr="00733103">
        <w:t>lowerCase</w:t>
      </w:r>
      <w:proofErr w:type="spellEnd"/>
      <w:r w:rsidRPr="00733103">
        <w:t xml:space="preserve"> &lt;</w:t>
      </w:r>
      <w:proofErr w:type="spellStart"/>
      <w:r w:rsidRPr="00733103">
        <w:t>br</w:t>
      </w:r>
      <w:proofErr w:type="spellEnd"/>
      <w:r w:rsidRPr="00733103">
        <w:t>/&gt;";</w:t>
      </w:r>
    </w:p>
    <w:p w:rsidR="00733103" w:rsidRPr="00733103" w:rsidRDefault="00733103" w:rsidP="00733103">
      <w:r w:rsidRPr="00733103">
        <w:t>//explode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"&lt;h4&gt;String Explode-explode&lt;/h4&gt;";</w:t>
      </w:r>
    </w:p>
    <w:p w:rsidR="00733103" w:rsidRPr="00733103" w:rsidRDefault="00733103" w:rsidP="00733103">
      <w:r w:rsidRPr="00733103">
        <w:t xml:space="preserve">$Chunks = </w:t>
      </w:r>
      <w:proofErr w:type="gramStart"/>
      <w:r w:rsidRPr="00733103">
        <w:t>explode(</w:t>
      </w:r>
      <w:proofErr w:type="gramEnd"/>
      <w:r w:rsidRPr="00733103">
        <w:t>" ", $updated);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"original = $updated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proofErr w:type="gramStart"/>
      <w:r w:rsidRPr="00733103">
        <w:t>for(</w:t>
      </w:r>
      <w:proofErr w:type="gramEnd"/>
      <w:r w:rsidRPr="00733103">
        <w:t>$</w:t>
      </w:r>
      <w:proofErr w:type="spellStart"/>
      <w:r w:rsidRPr="00733103">
        <w:t>i</w:t>
      </w:r>
      <w:proofErr w:type="spellEnd"/>
      <w:r w:rsidRPr="00733103">
        <w:t xml:space="preserve"> = 0; $</w:t>
      </w:r>
      <w:proofErr w:type="spellStart"/>
      <w:r w:rsidRPr="00733103">
        <w:t>i</w:t>
      </w:r>
      <w:proofErr w:type="spellEnd"/>
      <w:r w:rsidRPr="00733103">
        <w:t xml:space="preserve"> &lt; count($Chunks); $</w:t>
      </w:r>
      <w:proofErr w:type="spellStart"/>
      <w:r w:rsidRPr="00733103">
        <w:t>i</w:t>
      </w:r>
      <w:proofErr w:type="spellEnd"/>
      <w:r w:rsidRPr="00733103">
        <w:t>++){</w:t>
      </w:r>
    </w:p>
    <w:p w:rsidR="00733103" w:rsidRPr="00733103" w:rsidRDefault="00733103" w:rsidP="00733103">
      <w:r w:rsidRPr="00733103">
        <w:tab/>
      </w:r>
      <w:proofErr w:type="gramStart"/>
      <w:r w:rsidRPr="00733103">
        <w:t>echo</w:t>
      </w:r>
      <w:proofErr w:type="gramEnd"/>
      <w:r w:rsidRPr="00733103">
        <w:t xml:space="preserve"> "Piece $</w:t>
      </w:r>
      <w:proofErr w:type="spellStart"/>
      <w:r w:rsidRPr="00733103">
        <w:t>i</w:t>
      </w:r>
      <w:proofErr w:type="spellEnd"/>
      <w:r w:rsidRPr="00733103">
        <w:t xml:space="preserve"> = $Chunks[$</w:t>
      </w:r>
      <w:proofErr w:type="spellStart"/>
      <w:r w:rsidRPr="00733103">
        <w:t>i</w:t>
      </w:r>
      <w:proofErr w:type="spellEnd"/>
      <w:r w:rsidRPr="00733103">
        <w:t>]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Pr="00733103" w:rsidRDefault="00733103" w:rsidP="00733103">
      <w:r w:rsidRPr="00733103">
        <w:t>}</w:t>
      </w:r>
    </w:p>
    <w:p w:rsidR="00733103" w:rsidRPr="00733103" w:rsidRDefault="00733103" w:rsidP="00733103">
      <w:r w:rsidRPr="00733103">
        <w:t>//implode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"&lt;h4&gt;String Implode-implode&lt;/h4&gt;";</w:t>
      </w:r>
    </w:p>
    <w:p w:rsidR="00733103" w:rsidRPr="00733103" w:rsidRDefault="00733103" w:rsidP="00733103">
      <w:r w:rsidRPr="00733103">
        <w:t xml:space="preserve">$pieces = </w:t>
      </w:r>
      <w:proofErr w:type="gramStart"/>
      <w:r w:rsidRPr="00733103">
        <w:t>array(</w:t>
      </w:r>
      <w:proofErr w:type="gramEnd"/>
      <w:r w:rsidRPr="00733103">
        <w:t>"CP","2k17");</w:t>
      </w:r>
    </w:p>
    <w:p w:rsidR="00733103" w:rsidRPr="00733103" w:rsidRDefault="00733103" w:rsidP="00733103">
      <w:r w:rsidRPr="00733103">
        <w:t xml:space="preserve">$join = </w:t>
      </w:r>
      <w:proofErr w:type="gramStart"/>
      <w:r w:rsidRPr="00733103">
        <w:t>implode(</w:t>
      </w:r>
      <w:proofErr w:type="gramEnd"/>
      <w:r w:rsidRPr="00733103">
        <w:t>"-", $Chunks);</w:t>
      </w:r>
    </w:p>
    <w:p w:rsidR="00733103" w:rsidRPr="00733103" w:rsidRDefault="00733103" w:rsidP="00733103">
      <w:proofErr w:type="gramStart"/>
      <w:r w:rsidRPr="00733103">
        <w:t>echo</w:t>
      </w:r>
      <w:proofErr w:type="gramEnd"/>
      <w:r w:rsidRPr="00733103">
        <w:t xml:space="preserve"> "Glued with dash = $join &lt;</w:t>
      </w:r>
      <w:proofErr w:type="spellStart"/>
      <w:r w:rsidRPr="00733103">
        <w:t>br</w:t>
      </w:r>
      <w:proofErr w:type="spellEnd"/>
      <w:r w:rsidRPr="00733103">
        <w:t xml:space="preserve"> /&gt;";</w:t>
      </w:r>
    </w:p>
    <w:p w:rsidR="00733103" w:rsidRDefault="00733103" w:rsidP="00733103">
      <w:r w:rsidRPr="00733103">
        <w:t>}</w:t>
      </w:r>
    </w:p>
    <w:p w:rsidR="00733103" w:rsidRPr="00733103" w:rsidRDefault="00733103" w:rsidP="00733103">
      <w:r w:rsidRPr="00733103">
        <w:t>?&gt;</w:t>
      </w:r>
    </w:p>
    <w:p w:rsidR="00733103" w:rsidRPr="00733103" w:rsidRDefault="00733103" w:rsidP="00733103">
      <w:r w:rsidRPr="00733103">
        <w:t>&lt;/body&gt;</w:t>
      </w:r>
    </w:p>
    <w:p w:rsidR="00002E48" w:rsidRPr="00733103" w:rsidRDefault="00733103" w:rsidP="00733103">
      <w:r w:rsidRPr="00733103">
        <w:t>&lt;/html&gt;</w:t>
      </w:r>
    </w:p>
    <w:p w:rsidR="00733103" w:rsidRPr="00733103" w:rsidRDefault="00C76F93" w:rsidP="008E6D08">
      <w:pPr>
        <w:pStyle w:val="Heading2"/>
        <w:rPr>
          <w:color w:val="77972F" w:themeColor="accent1" w:themeShade="BF"/>
        </w:rPr>
      </w:pPr>
      <w:r w:rsidRPr="000955F7">
        <w:t>Outp</w:t>
      </w:r>
      <w:bookmarkStart w:id="0" w:name="_GoBack"/>
      <w:bookmarkEnd w:id="0"/>
      <w:r w:rsidRPr="000955F7">
        <w:t>ut:</w:t>
      </w:r>
      <w:r w:rsidRPr="000955F7">
        <w:tab/>
      </w:r>
      <w:r w:rsidRPr="000955F7">
        <w:rPr>
          <w:color w:val="77972F" w:themeColor="accent1" w:themeShade="BF"/>
        </w:rPr>
        <w:t xml:space="preserve">    </w:t>
      </w:r>
    </w:p>
    <w:p w:rsidR="00733103" w:rsidRDefault="00710B32" w:rsidP="00C76F93">
      <w:pPr>
        <w:rPr>
          <w:b/>
          <w:color w:val="9A66CA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US"/>
        </w:rPr>
        <w:drawing>
          <wp:inline distT="0" distB="0" distL="0" distR="0" wp14:anchorId="094F727F" wp14:editId="4A1EAD66">
            <wp:extent cx="3600450" cy="2858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365" cy="28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03" w:rsidRDefault="00733103" w:rsidP="00C76F93">
      <w:pPr>
        <w:rPr>
          <w:b/>
          <w:color w:val="9A66CA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33103" w:rsidRDefault="00733103" w:rsidP="00C76F93">
      <w:pPr>
        <w:rPr>
          <w:b/>
          <w:color w:val="9A66CA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73863" w:rsidRPr="000A29DE" w:rsidRDefault="00C76F93" w:rsidP="00C76F93">
      <w:pPr>
        <w:rPr>
          <w:b/>
          <w:color w:val="9A66CA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6F93">
        <w:rPr>
          <w:b/>
          <w:color w:val="9A66CA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</w:t>
      </w:r>
    </w:p>
    <w:p w:rsidR="005A7DDE" w:rsidRPr="008E6D08" w:rsidRDefault="005A7DDE" w:rsidP="00710B32">
      <w:pPr>
        <w:pStyle w:val="Heading1"/>
        <w:rPr>
          <w:b/>
          <w:color w:val="000000" w:themeColor="text1"/>
          <w:u w:val="single"/>
        </w:rPr>
      </w:pPr>
      <w:r w:rsidRPr="008E6D08">
        <w:rPr>
          <w:b/>
          <w:color w:val="000000" w:themeColor="text1"/>
          <w:u w:val="single"/>
        </w:rPr>
        <w:t>Task 2</w:t>
      </w:r>
      <w:r w:rsidR="00710B32" w:rsidRPr="008E6D08">
        <w:rPr>
          <w:b/>
          <w:color w:val="000000" w:themeColor="text1"/>
          <w:u w:val="single"/>
        </w:rPr>
        <w:t xml:space="preserve"> &amp; </w:t>
      </w:r>
      <w:r w:rsidR="000A29DE" w:rsidRPr="008E6D08">
        <w:rPr>
          <w:b/>
          <w:color w:val="000000" w:themeColor="text1"/>
          <w:u w:val="single"/>
        </w:rPr>
        <w:t>3</w:t>
      </w:r>
    </w:p>
    <w:p w:rsidR="000A29DE" w:rsidRPr="008E6D08" w:rsidRDefault="005A7DDE" w:rsidP="00710B32">
      <w:pPr>
        <w:pStyle w:val="Heading1"/>
        <w:rPr>
          <w:color w:val="000000" w:themeColor="text1"/>
        </w:rPr>
      </w:pPr>
      <w:r w:rsidRPr="008E6D08">
        <w:rPr>
          <w:color w:val="000000" w:themeColor="text1"/>
        </w:rPr>
        <w:t xml:space="preserve">Create </w:t>
      </w:r>
      <w:r w:rsidR="000A29DE" w:rsidRPr="008E6D08">
        <w:rPr>
          <w:color w:val="000000" w:themeColor="text1"/>
        </w:rPr>
        <w:t>a webpage and print number of views and last visit:</w:t>
      </w:r>
    </w:p>
    <w:p w:rsidR="005A7DDE" w:rsidRPr="008E6D08" w:rsidRDefault="000A29DE" w:rsidP="00710B32">
      <w:pPr>
        <w:pStyle w:val="Heading2"/>
        <w:rPr>
          <w:b w:val="0"/>
        </w:rPr>
      </w:pPr>
      <w:proofErr w:type="spellStart"/>
      <w:r w:rsidRPr="008E6D08">
        <w:t>Session_cookies</w:t>
      </w:r>
      <w:r w:rsidR="005A7DDE" w:rsidRPr="008E6D08">
        <w:t>.php</w:t>
      </w:r>
      <w:proofErr w:type="spellEnd"/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&lt;?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proofErr w:type="gramEnd"/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$duration = 60 * 60 * 24 * 60 +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time(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); 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setcookie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', date("G:i - m/d/y"), $duration); 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head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style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body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font-family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Arial, Helvetica, sans-serif;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margin-left: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450px;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margin-right: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550px;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margin-top: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padding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text-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align: left;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 {box-sizing: border-box}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type=text], input[type=password]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width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100%;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padding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15px;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5px 0px 22px 0;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inline-block;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border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none;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background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#f1f1f1;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type=text]:focus, input[type=password]:focus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background-color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#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ddd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outline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none;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hr</w:t>
      </w:r>
      <w:proofErr w:type="spellEnd"/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border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1px solid #f1f1f1;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margin-bottom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25px;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 Set a style for all buttons */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button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background-color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#4CAF50;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color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white;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padding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14px 20px;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margin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8px 0;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border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none;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cursor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pointer;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width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100%;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opacity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0.9;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button: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hover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opacity: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cancelbtn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padding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14px 20px;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background-color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#f44336;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cancelbtn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signupbtn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float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left;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width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50%;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.container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padding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16px;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clearfix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:after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content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"";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both;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table;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@media screen and (max-width: 300px)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cancelbtn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.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signupbtn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width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100%;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&lt;/style&gt;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&lt;/head&gt;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body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&lt;form action="/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session.php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method="post" style="border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:1px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solid #ccc"&gt;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&lt;div class="container"&gt;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&lt;h1&gt;Login&lt;/h1&gt;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&lt;p&gt;Please fill in this form&lt;/p&gt;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</w:t>
      </w:r>
      <w:proofErr w:type="spellStart"/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hr</w:t>
      </w:r>
      <w:proofErr w:type="spellEnd"/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&lt;label for="email"&gt;&lt;b&gt;Email&lt;/b&gt;&lt;/label&gt;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    &lt;input type="text" placeholder="Enter Email" name="email" required&gt;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&lt;label for="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psw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"&gt;&lt;b&gt;Password&lt;/b&gt;&lt;/label&gt;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&lt;input type="password" placeholder="Enter</w:t>
      </w: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Password" name="</w:t>
      </w:r>
      <w:proofErr w:type="spellStart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psw</w:t>
      </w:r>
      <w:proofErr w:type="spellEnd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 required&gt;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label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&lt;input type="checkbox" checked="checked" name="remember" style="margin-bottom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:15px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 Remember me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&lt;/label&gt;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&lt;div class="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clearfix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&lt;button type="button" class="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cancelbtn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"&gt;Cancel&lt;/button&gt;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&lt;button type="submit" name="sub" class="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signupbtn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"&gt;Login&lt;/button&gt;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&lt;/div&gt;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&lt;/div&gt;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&lt;/form&gt;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&lt;?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php</w:t>
      </w:r>
      <w:proofErr w:type="spellEnd"/>
      <w:proofErr w:type="gramEnd"/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session_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start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); 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if(</w:t>
      </w:r>
      <w:proofErr w:type="spellStart"/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isset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($_POST["sub"]))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{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$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$_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POST[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'email'];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}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if(</w:t>
      </w:r>
      <w:proofErr w:type="spellStart"/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isset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($_SESSION['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']))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$_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 = $_SESSION['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']+ 1;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else</w:t>
      </w:r>
      <w:proofErr w:type="gramEnd"/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$_</w:t>
      </w: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SESSION[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 = 1;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echo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"views = ". $_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']."&lt;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br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/&gt;"; 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echo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"last visit: " . $_</w:t>
      </w:r>
      <w:proofErr w:type="gram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COOKIE[</w:t>
      </w:r>
      <w:proofErr w:type="gram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</w:t>
      </w:r>
      <w:proofErr w:type="spellStart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uname</w:t>
      </w:r>
      <w:proofErr w:type="spellEnd"/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'];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?&gt;</w:t>
      </w:r>
    </w:p>
    <w:p w:rsidR="000A29DE" w:rsidRP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&lt;/body&gt;</w:t>
      </w:r>
    </w:p>
    <w:p w:rsidR="000A29DE" w:rsidRDefault="000A29DE" w:rsidP="000A29DE">
      <w:pPr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29DE">
        <w:rPr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&lt;/html&gt;</w:t>
      </w:r>
    </w:p>
    <w:p w:rsidR="000A29DE" w:rsidRPr="00710B32" w:rsidRDefault="005A7DDE" w:rsidP="008E6D08">
      <w:pPr>
        <w:pStyle w:val="Heading2"/>
        <w:rPr>
          <w:b w:val="0"/>
        </w:rPr>
      </w:pPr>
      <w:r w:rsidRPr="005A7DDE">
        <w:lastRenderedPageBreak/>
        <w:t>Output:</w:t>
      </w:r>
    </w:p>
    <w:p w:rsidR="000A29DE" w:rsidRDefault="000A29DE" w:rsidP="005A7DDE">
      <w:pPr>
        <w:rPr>
          <w:b/>
          <w:noProof/>
          <w:color w:val="FF0000"/>
          <w:sz w:val="28"/>
          <w:szCs w:val="28"/>
          <w:lang w:val="en-GB" w:eastAsia="en-GB"/>
        </w:rPr>
      </w:pPr>
    </w:p>
    <w:p w:rsidR="000A29DE" w:rsidRPr="00710B32" w:rsidRDefault="00710B32" w:rsidP="005A7DDE">
      <w:pP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US"/>
        </w:rPr>
        <w:drawing>
          <wp:inline distT="0" distB="0" distL="0" distR="0" wp14:anchorId="5E25F41D" wp14:editId="31DF75E9">
            <wp:extent cx="5732145" cy="285623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DE" w:rsidRPr="000A29DE" w:rsidRDefault="000A29DE" w:rsidP="005A7DDE">
      <w:pP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0A29DE" w:rsidRPr="000A29DE" w:rsidSect="00C633DA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44C80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93"/>
    <w:rsid w:val="00002E48"/>
    <w:rsid w:val="000955F7"/>
    <w:rsid w:val="000A29DE"/>
    <w:rsid w:val="00121535"/>
    <w:rsid w:val="002B4F69"/>
    <w:rsid w:val="00414227"/>
    <w:rsid w:val="004A48C1"/>
    <w:rsid w:val="005A7DDE"/>
    <w:rsid w:val="00710B32"/>
    <w:rsid w:val="00733103"/>
    <w:rsid w:val="008E6D08"/>
    <w:rsid w:val="008E707F"/>
    <w:rsid w:val="00C633DA"/>
    <w:rsid w:val="00C76F93"/>
    <w:rsid w:val="00F6730C"/>
    <w:rsid w:val="00F7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5F33-0570-4D9E-8985-5C45043F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B32"/>
  </w:style>
  <w:style w:type="paragraph" w:styleId="Heading1">
    <w:name w:val="heading 1"/>
    <w:basedOn w:val="Normal"/>
    <w:next w:val="Normal"/>
    <w:link w:val="Heading1Char"/>
    <w:uiPriority w:val="9"/>
    <w:qFormat/>
    <w:rsid w:val="00710B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B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B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9C3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9C3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B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B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B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0B32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10B32"/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D08"/>
    <w:rPr>
      <w:rFonts w:asciiTheme="majorHAnsi" w:eastAsiaTheme="majorEastAsia" w:hAnsiTheme="majorHAnsi" w:cstheme="majorBidi"/>
      <w:b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B32"/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B32"/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B32"/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B32"/>
    <w:rPr>
      <w:rFonts w:asciiTheme="majorHAnsi" w:eastAsiaTheme="majorEastAsia" w:hAnsiTheme="majorHAnsi" w:cstheme="majorBidi"/>
      <w:color w:val="DE9C3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B32"/>
    <w:rPr>
      <w:rFonts w:asciiTheme="majorHAnsi" w:eastAsiaTheme="majorEastAsia" w:hAnsiTheme="majorHAnsi" w:cstheme="majorBidi"/>
      <w:b/>
      <w:bCs/>
      <w:color w:val="DE9C3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B32"/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B32"/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10B32"/>
    <w:rPr>
      <w:i/>
      <w:iCs/>
    </w:rPr>
  </w:style>
  <w:style w:type="character" w:styleId="Emphasis">
    <w:name w:val="Emphasis"/>
    <w:basedOn w:val="DefaultParagraphFont"/>
    <w:uiPriority w:val="20"/>
    <w:qFormat/>
    <w:rsid w:val="00710B32"/>
    <w:rPr>
      <w:i/>
      <w:iCs/>
      <w:color w:val="DE9C3C" w:themeColor="accent6"/>
    </w:rPr>
  </w:style>
  <w:style w:type="character" w:styleId="IntenseEmphasis">
    <w:name w:val="Intense Emphasis"/>
    <w:basedOn w:val="DefaultParagraphFont"/>
    <w:uiPriority w:val="21"/>
    <w:qFormat/>
    <w:rsid w:val="00710B32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710B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10B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10B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B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B32"/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10B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10B32"/>
    <w:rPr>
      <w:b/>
      <w:bCs/>
      <w:smallCaps/>
      <w:color w:val="DE9C3C" w:themeColor="accent6"/>
    </w:rPr>
  </w:style>
  <w:style w:type="character" w:styleId="BookTitle">
    <w:name w:val="Book Title"/>
    <w:basedOn w:val="DefaultParagraphFont"/>
    <w:uiPriority w:val="33"/>
    <w:qFormat/>
    <w:rsid w:val="00710B32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B32"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B32"/>
    <w:pPr>
      <w:outlineLvl w:val="9"/>
    </w:pPr>
  </w:style>
  <w:style w:type="paragraph" w:styleId="NoSpacing">
    <w:name w:val="No Spacing"/>
    <w:link w:val="NoSpacingChar"/>
    <w:uiPriority w:val="1"/>
    <w:qFormat/>
    <w:rsid w:val="00710B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33\QuickStyles\word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F5097D09654729BEBC0FA60EBEC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69A1-6C7F-46CD-9E20-83F5756D3F96}"/>
      </w:docPartPr>
      <w:docPartBody>
        <w:p w:rsidR="00731B14" w:rsidRDefault="00F26754" w:rsidP="00F26754">
          <w:pPr>
            <w:pStyle w:val="3AF5097D09654729BEBC0FA60EBEC15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54"/>
    <w:rsid w:val="00001E18"/>
    <w:rsid w:val="0032202D"/>
    <w:rsid w:val="003A4CE6"/>
    <w:rsid w:val="00731B14"/>
    <w:rsid w:val="00AE4345"/>
    <w:rsid w:val="00DE64EA"/>
    <w:rsid w:val="00F2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307B31CBA4A3190EAF870764D4625">
    <w:name w:val="E5D307B31CBA4A3190EAF870764D4625"/>
    <w:rsid w:val="00F26754"/>
  </w:style>
  <w:style w:type="paragraph" w:customStyle="1" w:styleId="3AF5097D09654729BEBC0FA60EBEC151">
    <w:name w:val="3AF5097D09654729BEBC0FA60EBEC151"/>
    <w:rsid w:val="00F26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51453-3E9D-4A99-A348-76CEC6DD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28</TotalTime>
  <Pages>10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Assignment #02</dc:subject>
  <dc:creator>TARAR</dc:creator>
  <cp:lastModifiedBy>MISBAH IQBAL</cp:lastModifiedBy>
  <cp:revision>4</cp:revision>
  <cp:lastPrinted>2021-05-05T10:00:00Z</cp:lastPrinted>
  <dcterms:created xsi:type="dcterms:W3CDTF">2021-05-23T04:22:00Z</dcterms:created>
  <dcterms:modified xsi:type="dcterms:W3CDTF">2021-05-24T12:57:00Z</dcterms:modified>
</cp:coreProperties>
</file>